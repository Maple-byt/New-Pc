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1121" w:rsidRDefault="00BC328A">
      <w:r>
        <w:t>Versionsverwaltung</w:t>
      </w:r>
    </w:p>
    <w:p w:rsidR="00BC328A" w:rsidRDefault="00BC328A"/>
    <w:p w:rsidR="00BC328A" w:rsidRDefault="00BC328A">
      <w:r>
        <w:t xml:space="preserve">Lokale </w:t>
      </w:r>
      <w:r>
        <w:t>Versionsverwaltung</w:t>
      </w:r>
      <w:r>
        <w:t xml:space="preserve"> mit SCCS:</w:t>
      </w:r>
    </w:p>
    <w:p w:rsidR="00BC328A" w:rsidRDefault="00BC328A">
      <w:r>
        <w:t xml:space="preserve"> Nachteile: </w:t>
      </w:r>
      <w:r>
        <w:tab/>
        <w:t>Das System sichert keine Kopien auf Clients oder Servern.</w:t>
      </w:r>
    </w:p>
    <w:p w:rsidR="00BC328A" w:rsidRDefault="00BC328A" w:rsidP="00BC328A">
      <w:pPr>
        <w:ind w:left="1410"/>
      </w:pPr>
      <w:r>
        <w:t xml:space="preserve">Das Erstellen von bestimmten Versionen einer Datei kann zudem erheblich länger dauern als bei </w:t>
      </w:r>
      <w:proofErr w:type="spellStart"/>
      <w:r>
        <w:t>Git</w:t>
      </w:r>
      <w:proofErr w:type="spellEnd"/>
      <w:r>
        <w:t xml:space="preserve"> da SCCS zunächst sämtliche Deltas einzeln anwenden muss.</w:t>
      </w:r>
    </w:p>
    <w:p w:rsidR="000303F9" w:rsidRDefault="000303F9" w:rsidP="000303F9">
      <w:r>
        <w:t>Vorteile:</w:t>
      </w:r>
      <w:r>
        <w:tab/>
      </w:r>
      <w:proofErr w:type="spellStart"/>
      <w:r>
        <w:t>rcs</w:t>
      </w:r>
      <w:proofErr w:type="spellEnd"/>
      <w:r>
        <w:t xml:space="preserve">-Datei enthalten alle ursprünglichen Codes der Datei und alle vorgenommenen </w:t>
      </w:r>
      <w:r>
        <w:tab/>
      </w:r>
      <w:r>
        <w:tab/>
        <w:t xml:space="preserve">Änderungen als Delta mit Meta-Infos (Zeitpunkt, Autor, Kommentare.) </w:t>
      </w:r>
    </w:p>
    <w:p w:rsidR="00BC328A" w:rsidRDefault="00BC328A" w:rsidP="00BC328A"/>
    <w:p w:rsidR="00BC328A" w:rsidRDefault="00BC328A" w:rsidP="00BC328A">
      <w:r>
        <w:t xml:space="preserve">Zentrale </w:t>
      </w:r>
      <w:r>
        <w:t>Versionsverwaltung</w:t>
      </w:r>
      <w:r>
        <w:t xml:space="preserve"> mit SVN:</w:t>
      </w:r>
    </w:p>
    <w:p w:rsidR="00BC328A" w:rsidRDefault="000303F9" w:rsidP="000303F9">
      <w:pPr>
        <w:pStyle w:val="Listenabsatz"/>
        <w:numPr>
          <w:ilvl w:val="0"/>
          <w:numId w:val="1"/>
        </w:numPr>
      </w:pPr>
      <w:r>
        <w:t xml:space="preserve">Versionsverwaltungs-System werden alle zentralen Server gespeichert. </w:t>
      </w:r>
    </w:p>
    <w:p w:rsidR="000303F9" w:rsidRDefault="000A7E88" w:rsidP="000303F9">
      <w:pPr>
        <w:pStyle w:val="Listenabsatz"/>
        <w:numPr>
          <w:ilvl w:val="0"/>
          <w:numId w:val="1"/>
        </w:numPr>
      </w:pPr>
      <w:r>
        <w:t xml:space="preserve">Unterschied zu </w:t>
      </w:r>
      <w:proofErr w:type="spellStart"/>
      <w:r>
        <w:t>Git</w:t>
      </w:r>
      <w:proofErr w:type="spellEnd"/>
      <w:r>
        <w:t xml:space="preserve"> ist das nur der Server die Gesamte Historie speichert.</w:t>
      </w:r>
    </w:p>
    <w:p w:rsidR="000A7E88" w:rsidRDefault="000A7E88" w:rsidP="000303F9">
      <w:pPr>
        <w:pStyle w:val="Listenabsatz"/>
        <w:numPr>
          <w:ilvl w:val="0"/>
          <w:numId w:val="1"/>
        </w:numPr>
      </w:pPr>
      <w:r>
        <w:t xml:space="preserve">Die Clients brauchen das Repository nicht wie bei </w:t>
      </w:r>
      <w:proofErr w:type="spellStart"/>
      <w:r>
        <w:t>Git</w:t>
      </w:r>
      <w:proofErr w:type="spellEnd"/>
      <w:r>
        <w:t xml:space="preserve"> zum klonen oder kopieren, sondern erstellen ihr Arbeitsverzeichnis direkt per </w:t>
      </w:r>
      <w:proofErr w:type="spellStart"/>
      <w:r>
        <w:t>Checkout</w:t>
      </w:r>
      <w:proofErr w:type="spellEnd"/>
      <w:r>
        <w:t xml:space="preserve"> vom Server.</w:t>
      </w:r>
    </w:p>
    <w:p w:rsidR="000A7E88" w:rsidRDefault="000A7E88" w:rsidP="000303F9">
      <w:pPr>
        <w:pStyle w:val="Listenabsatz"/>
        <w:numPr>
          <w:ilvl w:val="0"/>
          <w:numId w:val="1"/>
        </w:numPr>
      </w:pPr>
      <w:r>
        <w:t xml:space="preserve">Vorteil für SVN existiert eine umfangreiche Sammlung von Bibliotheken um das System mit verschiedenen Programmiersprachen ansprechen zu können. Eine solche Bibliothek oder API existiert für </w:t>
      </w:r>
      <w:proofErr w:type="spellStart"/>
      <w:r>
        <w:t>Git</w:t>
      </w:r>
      <w:proofErr w:type="spellEnd"/>
      <w:r>
        <w:t xml:space="preserve"> derzeit nicht,</w:t>
      </w:r>
      <w:bookmarkStart w:id="0" w:name="_GoBack"/>
      <w:bookmarkEnd w:id="0"/>
    </w:p>
    <w:p w:rsidR="000303F9" w:rsidRDefault="000303F9" w:rsidP="00BC328A"/>
    <w:sectPr w:rsidR="000303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57C2D"/>
    <w:multiLevelType w:val="hybridMultilevel"/>
    <w:tmpl w:val="36E437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28A"/>
    <w:rsid w:val="000303F9"/>
    <w:rsid w:val="000A7E88"/>
    <w:rsid w:val="00241121"/>
    <w:rsid w:val="00BC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9F76E"/>
  <w15:chartTrackingRefBased/>
  <w15:docId w15:val="{BDBA9595-2492-4521-9CAD-ADF1B9DAA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30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61E8F8B2.dotm</Template>
  <TotalTime>0</TotalTime>
  <Pages>1</Pages>
  <Words>135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kuschel_mar@k2ac.local</dc:creator>
  <cp:keywords/>
  <dc:description/>
  <cp:lastModifiedBy>kuschel_mar@k2ac.local</cp:lastModifiedBy>
  <cp:revision>1</cp:revision>
  <dcterms:created xsi:type="dcterms:W3CDTF">2020-08-24T08:19:00Z</dcterms:created>
  <dcterms:modified xsi:type="dcterms:W3CDTF">2020-08-24T08:45:00Z</dcterms:modified>
</cp:coreProperties>
</file>